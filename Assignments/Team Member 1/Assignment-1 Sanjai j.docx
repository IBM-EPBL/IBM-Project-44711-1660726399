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SNS COLLEGE OF TECHNOLOGY, COIMBATORE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DEPARTMENT OF ELECTRONICS AND COMMUNICATION ENGINEERING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NAME : SANJAI J</w:t>
      </w:r>
      <w:bookmarkStart w:id="0" w:name="_GoBack"/>
      <w:bookmarkEnd w:id="0"/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IOT ASSIGNMENT -1 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TOPIC : </w:t>
      </w:r>
      <w:r>
        <w:rPr>
          <w:rFonts w:ascii="Times New Roman" w:cs="Times New Roman" w:hAnsi="Times New Roman"/>
          <w:color w:val="333333"/>
          <w:sz w:val="27"/>
          <w:szCs w:val="27"/>
          <w:shd w:val="clear" w:color="auto" w:fill="EBECED"/>
        </w:rPr>
        <w:t xml:space="preserve">Smart Waste Management System For Metropolitan Cities 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t=2;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e=3;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setup()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Serial.begin(9600);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pinMode(t,OUTPUT);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pinMode(e,INPUT);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pinMode(12,OUTPUT);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loop()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//ultrasonic sensor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digitalWrite(t,LOW);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digitalWrite(t,HIGH);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delayMicroseconds(10);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digitalWrite(t,LOW);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float dur=pulseIn(e,HIGH);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float dis=(dur*0.0343)/2;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Serial.print("Distance is: ");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Serial.println(dis);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//LED ON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if(dis&gt;=100)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digitalWrite(8,HIGH);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digitalWrite(7,HIGH);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//Buzzer For ultrasonic Sensor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if(dis&gt;=100)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for(int i=0; i&lt;=30000; i=i+10)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tone(12,i);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noTone(12);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//Temperate Sensor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double a= analogRead(A0);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double t=(((a/1024)*5)-0.5)*100;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Serial.print("Temp Value: ");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Serial.println(t);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//LED ON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if(t&gt;=100)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digitalWrite(8,HIGH);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digitalWrite(7,HIGH);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//Buzzer for Temperature Sensor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if(t&gt;=100)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for(int i=0; i&lt;=30000; i=i+10)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tone(12,i);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noTone(12);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delay(1000);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//LED OFF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if(t&lt;100)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{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digitalWrite(8,LOW);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digitalWrite(7,LOW);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}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  <w:r>
        <w:drawing>
          <wp:inline distT="0" distB="0" distL="0" distR="0">
            <wp:extent cx="5731510" cy="254444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444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124</Words>
  <Characters>1015</Characters>
  <Lines>86</Lines>
  <Paragraphs>72</Paragraphs>
  <CharactersWithSpaces>1204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Lavanya M</dc:creator>
  <cp:lastModifiedBy>vivo user</cp:lastModifiedBy>
  <cp:revision>2</cp:revision>
  <dcterms:created xsi:type="dcterms:W3CDTF">2022-10-17T14:01:00Z</dcterms:created>
  <dcterms:modified xsi:type="dcterms:W3CDTF">2022-10-18T04:23:35Z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a3d2b3fb-1ba6-4064-8842-86aba5a8e9f5</vt:lpwstr>
  </property>
</Properties>
</file>